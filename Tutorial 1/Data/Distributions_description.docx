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C3" w:rsidRPr="00641607" w:rsidRDefault="00963F9B" w:rsidP="00E458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Normal</w:t>
      </w:r>
      <w:r w:rsidR="00E45856" w:rsidRPr="00641607">
        <w:rPr>
          <w:b/>
          <w:sz w:val="28"/>
          <w:szCs w:val="28"/>
        </w:rPr>
        <w:t xml:space="preserve"> data set</w:t>
      </w:r>
    </w:p>
    <w:p w:rsidR="003B0666" w:rsidRDefault="00A02BBB" w:rsidP="003B0666">
      <w:pPr>
        <w:rPr>
          <w:sz w:val="24"/>
          <w:szCs w:val="24"/>
        </w:rPr>
      </w:pPr>
      <w:r>
        <w:rPr>
          <w:sz w:val="24"/>
          <w:szCs w:val="24"/>
        </w:rPr>
        <w:t>This data set contains 2 continuous variables where one is an example of normally distributed data and the other one is an example of skewed data.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809"/>
        <w:gridCol w:w="5312"/>
        <w:gridCol w:w="3561"/>
      </w:tblGrid>
      <w:tr w:rsidR="00B255ED" w:rsidTr="00924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B255ED" w:rsidP="00E45856">
            <w:r>
              <w:t>Variable name</w:t>
            </w:r>
          </w:p>
        </w:tc>
        <w:tc>
          <w:tcPr>
            <w:tcW w:w="5312" w:type="dxa"/>
          </w:tcPr>
          <w:p w:rsidR="00B255ED" w:rsidRDefault="00B255ED" w:rsidP="00B25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 </w:t>
            </w:r>
          </w:p>
        </w:tc>
        <w:tc>
          <w:tcPr>
            <w:tcW w:w="3561" w:type="dxa"/>
          </w:tcPr>
          <w:p w:rsidR="00B255ED" w:rsidRDefault="00B255ED" w:rsidP="00E45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255ED" w:rsidTr="00924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A02BBB" w:rsidP="00B255ED">
            <w:proofErr w:type="spellStart"/>
            <w:r>
              <w:t>Normal_example</w:t>
            </w:r>
            <w:proofErr w:type="spellEnd"/>
          </w:p>
        </w:tc>
        <w:tc>
          <w:tcPr>
            <w:tcW w:w="5312" w:type="dxa"/>
          </w:tcPr>
          <w:p w:rsidR="00B255ED" w:rsidRDefault="00A02BBB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values</w:t>
            </w:r>
          </w:p>
        </w:tc>
        <w:tc>
          <w:tcPr>
            <w:tcW w:w="3561" w:type="dxa"/>
          </w:tcPr>
          <w:p w:rsidR="00B255ED" w:rsidRDefault="00A02BBB" w:rsidP="00E45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Scale/Continuous</w:t>
            </w:r>
          </w:p>
        </w:tc>
      </w:tr>
      <w:tr w:rsidR="00B255ED" w:rsidTr="00924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B255ED" w:rsidRDefault="003B0666" w:rsidP="00E45856">
            <w:proofErr w:type="spellStart"/>
            <w:r>
              <w:t>After</w:t>
            </w:r>
            <w:r w:rsidR="00A02BBB">
              <w:t>_example</w:t>
            </w:r>
            <w:proofErr w:type="spellEnd"/>
          </w:p>
        </w:tc>
        <w:tc>
          <w:tcPr>
            <w:tcW w:w="5312" w:type="dxa"/>
          </w:tcPr>
          <w:p w:rsidR="00B255ED" w:rsidRDefault="00A02BBB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values</w:t>
            </w:r>
          </w:p>
        </w:tc>
        <w:tc>
          <w:tcPr>
            <w:tcW w:w="3561" w:type="dxa"/>
          </w:tcPr>
          <w:p w:rsidR="00B255ED" w:rsidRDefault="00A02BBB" w:rsidP="00E45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Scale/Continuous</w:t>
            </w:r>
          </w:p>
        </w:tc>
      </w:tr>
    </w:tbl>
    <w:p w:rsidR="00B255ED" w:rsidRDefault="00B255ED" w:rsidP="00E45856"/>
    <w:p w:rsidR="00B255ED" w:rsidRPr="00B255ED" w:rsidRDefault="00B255ED" w:rsidP="00E45856">
      <w:pPr>
        <w:rPr>
          <w:b/>
        </w:rPr>
      </w:pPr>
    </w:p>
    <w:p w:rsidR="00B255ED" w:rsidRPr="00E45856" w:rsidRDefault="00B255ED" w:rsidP="00E45856"/>
    <w:sectPr w:rsidR="00B255ED" w:rsidRPr="00E45856" w:rsidSect="006416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07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19" w:rsidRDefault="00F32219" w:rsidP="00641607">
      <w:pPr>
        <w:spacing w:after="0" w:line="240" w:lineRule="auto"/>
      </w:pPr>
      <w:r>
        <w:separator/>
      </w:r>
    </w:p>
  </w:endnote>
  <w:endnote w:type="continuationSeparator" w:id="0">
    <w:p w:rsidR="00F32219" w:rsidRDefault="00F32219" w:rsidP="0064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D7" w:rsidRDefault="00AA4E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07" w:rsidRDefault="00641607" w:rsidP="00641607">
    <w:pPr>
      <w:pStyle w:val="Footer"/>
    </w:pPr>
    <w:r>
      <w:rPr>
        <w:noProof/>
        <w:lang w:eastAsia="zh-CN"/>
      </w:rPr>
      <w:drawing>
        <wp:inline distT="0" distB="0" distL="0" distR="0" wp14:anchorId="4DAAD54D" wp14:editId="2DC5C51D">
          <wp:extent cx="1042670" cy="372110"/>
          <wp:effectExtent l="0" t="0" r="508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</w:t>
    </w:r>
    <w:r w:rsidR="00AA4ED7">
      <w:t xml:space="preserve">                              </w:t>
    </w:r>
    <w:bookmarkStart w:id="0" w:name="_GoBack"/>
    <w:bookmarkEnd w:id="0"/>
    <w:r>
      <w:t>Da</w:t>
    </w:r>
    <w:r w:rsidR="00AA4ED7">
      <w:t>ta contributed by Basile Marquier</w:t>
    </w:r>
    <w:r w:rsidRPr="001D478C">
      <w:t>, University of Sheffield</w:t>
    </w:r>
  </w:p>
  <w:p w:rsidR="00641607" w:rsidRDefault="006416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D7" w:rsidRDefault="00AA4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19" w:rsidRDefault="00F32219" w:rsidP="00641607">
      <w:pPr>
        <w:spacing w:after="0" w:line="240" w:lineRule="auto"/>
      </w:pPr>
      <w:r>
        <w:separator/>
      </w:r>
    </w:p>
  </w:footnote>
  <w:footnote w:type="continuationSeparator" w:id="0">
    <w:p w:rsidR="00F32219" w:rsidRDefault="00F32219" w:rsidP="00641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D7" w:rsidRDefault="00AA4E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07" w:rsidRDefault="00641607" w:rsidP="00641607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290067E" wp14:editId="7A55EE7B">
          <wp:simplePos x="0" y="0"/>
          <wp:positionH relativeFrom="column">
            <wp:posOffset>2453640</wp:posOffset>
          </wp:positionH>
          <wp:positionV relativeFrom="paragraph">
            <wp:posOffset>-426085</wp:posOffset>
          </wp:positionV>
          <wp:extent cx="1539240" cy="628015"/>
          <wp:effectExtent l="0" t="0" r="3810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9240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Statstutor</w:t>
    </w:r>
    <w:proofErr w:type="spellEnd"/>
    <w:r>
      <w:t xml:space="preserve"> community project                                                                                                                </w:t>
    </w:r>
    <w:hyperlink r:id="rId2" w:history="1">
      <w:r w:rsidR="00964336" w:rsidRPr="003C2E86">
        <w:rPr>
          <w:rStyle w:val="Hyperlink"/>
        </w:rPr>
        <w:t>www.statstutor.ac.uk</w:t>
      </w:r>
    </w:hyperlink>
  </w:p>
  <w:p w:rsidR="00964336" w:rsidRDefault="00964336" w:rsidP="00964336">
    <w:pPr>
      <w:pStyle w:val="Header"/>
      <w:jc w:val="right"/>
    </w:pPr>
    <w:proofErr w:type="spellStart"/>
    <w:proofErr w:type="gramStart"/>
    <w:r w:rsidRPr="00964336">
      <w:rPr>
        <w:i/>
      </w:rPr>
      <w:t>stcp</w:t>
    </w:r>
    <w:proofErr w:type="spellEnd"/>
    <w:r w:rsidRPr="00964336">
      <w:rPr>
        <w:i/>
      </w:rPr>
      <w:t>-dataset-</w:t>
    </w:r>
    <w:proofErr w:type="spellStart"/>
    <w:r>
      <w:rPr>
        <w:i/>
      </w:rPr>
      <w:t>cholesterol_des</w:t>
    </w:r>
    <w:proofErr w:type="spellEnd"/>
    <w:proofErr w:type="gramEnd"/>
  </w:p>
  <w:p w:rsidR="00641607" w:rsidRDefault="006416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ED7" w:rsidRDefault="00AA4E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B52"/>
    <w:multiLevelType w:val="hybridMultilevel"/>
    <w:tmpl w:val="7742B926"/>
    <w:lvl w:ilvl="0" w:tplc="7CAC63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7964C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0C4C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34D8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A8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AC8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78B77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A807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2C82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CE1658A"/>
    <w:multiLevelType w:val="hybridMultilevel"/>
    <w:tmpl w:val="9A1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56"/>
    <w:rsid w:val="003A59B7"/>
    <w:rsid w:val="003B0666"/>
    <w:rsid w:val="00455069"/>
    <w:rsid w:val="0053237C"/>
    <w:rsid w:val="00641607"/>
    <w:rsid w:val="006602C7"/>
    <w:rsid w:val="00890428"/>
    <w:rsid w:val="008907C3"/>
    <w:rsid w:val="0092460F"/>
    <w:rsid w:val="00963F9B"/>
    <w:rsid w:val="00964336"/>
    <w:rsid w:val="00A02BBB"/>
    <w:rsid w:val="00AA4ED7"/>
    <w:rsid w:val="00B255ED"/>
    <w:rsid w:val="00E45856"/>
    <w:rsid w:val="00F13100"/>
    <w:rsid w:val="00F3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7"/>
  </w:style>
  <w:style w:type="paragraph" w:styleId="Footer">
    <w:name w:val="footer"/>
    <w:basedOn w:val="Normal"/>
    <w:link w:val="Foot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7"/>
  </w:style>
  <w:style w:type="paragraph" w:styleId="BalloonText">
    <w:name w:val="Balloon Text"/>
    <w:basedOn w:val="Normal"/>
    <w:link w:val="BalloonTextChar"/>
    <w:uiPriority w:val="99"/>
    <w:semiHidden/>
    <w:unhideWhenUsed/>
    <w:rsid w:val="006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B255E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B2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607"/>
  </w:style>
  <w:style w:type="paragraph" w:styleId="Footer">
    <w:name w:val="footer"/>
    <w:basedOn w:val="Normal"/>
    <w:link w:val="FooterChar"/>
    <w:uiPriority w:val="99"/>
    <w:unhideWhenUsed/>
    <w:rsid w:val="00641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607"/>
  </w:style>
  <w:style w:type="paragraph" w:styleId="BalloonText">
    <w:name w:val="Balloon Text"/>
    <w:basedOn w:val="Normal"/>
    <w:link w:val="BalloonTextChar"/>
    <w:uiPriority w:val="99"/>
    <w:semiHidden/>
    <w:unhideWhenUsed/>
    <w:rsid w:val="0064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6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4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8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atstutor.ac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CCBC17D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</dc:creator>
  <cp:lastModifiedBy>Basile Jean-Louis Marquier</cp:lastModifiedBy>
  <cp:revision>4</cp:revision>
  <dcterms:created xsi:type="dcterms:W3CDTF">2018-02-01T12:11:00Z</dcterms:created>
  <dcterms:modified xsi:type="dcterms:W3CDTF">2018-02-01T12:52:00Z</dcterms:modified>
</cp:coreProperties>
</file>